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09044" w14:textId="77777777" w:rsidR="00EE1AEF" w:rsidRPr="00E8311B" w:rsidRDefault="00133C54" w:rsidP="005078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8311B">
        <w:rPr>
          <w:rFonts w:ascii="TH Sarabun New" w:hAnsi="TH Sarabun New" w:cs="TH Sarabun New"/>
          <w:b/>
          <w:bCs/>
          <w:sz w:val="44"/>
          <w:szCs w:val="44"/>
          <w:cs/>
        </w:rPr>
        <w:t>รายงานผลการสอบ</w:t>
      </w:r>
      <w:r w:rsidR="00277BAA" w:rsidRPr="00E8311B">
        <w:rPr>
          <w:rFonts w:ascii="TH Sarabun New" w:hAnsi="TH Sarabun New" w:cs="TH Sarabun New"/>
          <w:b/>
          <w:bCs/>
          <w:sz w:val="44"/>
          <w:szCs w:val="44"/>
          <w:cs/>
        </w:rPr>
        <w:t>โครงงานคอมพิวเตอร์</w:t>
      </w:r>
    </w:p>
    <w:p w14:paraId="2A2B4976" w14:textId="77777777" w:rsidR="00A25325" w:rsidRPr="00E8311B" w:rsidRDefault="00A25325" w:rsidP="0050788E">
      <w:pPr>
        <w:spacing w:after="0" w:line="240" w:lineRule="auto"/>
        <w:rPr>
          <w:rFonts w:ascii="TH Sarabun New" w:hAnsi="TH Sarabun New" w:cs="TH Sarabun New"/>
          <w:sz w:val="12"/>
          <w:szCs w:val="12"/>
        </w:rPr>
      </w:pPr>
    </w:p>
    <w:p w14:paraId="01B5F3F2" w14:textId="28D36508" w:rsidR="00CB612B" w:rsidRPr="00AC717D" w:rsidRDefault="00A25325" w:rsidP="005078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>เรียน ประธานหลักสูตรสาขาวิชาวิทยาการคอมพิวเตอร์</w:t>
      </w:r>
    </w:p>
    <w:p w14:paraId="36C7570D" w14:textId="3F0CE06D" w:rsidR="0050788E" w:rsidRPr="003E5DA1" w:rsidRDefault="00F1030F" w:rsidP="003E5DA1">
      <w:pPr>
        <w:tabs>
          <w:tab w:val="left" w:pos="720"/>
          <w:tab w:val="left" w:pos="1800"/>
          <w:tab w:val="left" w:pos="4320"/>
          <w:tab w:val="left" w:pos="72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b/>
          <w:bCs/>
          <w:sz w:val="32"/>
          <w:szCs w:val="32"/>
        </w:rPr>
        <w:tab/>
      </w:r>
      <w:r w:rsidR="00CB612B" w:rsidRPr="00E8311B">
        <w:rPr>
          <w:rFonts w:ascii="TH Sarabun New" w:hAnsi="TH Sarabun New" w:cs="TH Sarabun New"/>
          <w:sz w:val="32"/>
          <w:szCs w:val="32"/>
          <w:cs/>
        </w:rPr>
        <w:t>รายวิชา วท</w:t>
      </w:r>
      <w:r w:rsidR="00CB612B" w:rsidRPr="00E8311B">
        <w:rPr>
          <w:rFonts w:ascii="TH Sarabun New" w:hAnsi="TH Sarabun New" w:cs="TH Sarabun New"/>
          <w:sz w:val="32"/>
          <w:szCs w:val="32"/>
        </w:rPr>
        <w:t xml:space="preserve">498 </w:t>
      </w:r>
      <w:r w:rsidR="00CB612B" w:rsidRPr="00E8311B">
        <w:rPr>
          <w:rFonts w:ascii="TH Sarabun New" w:hAnsi="TH Sarabun New" w:cs="TH Sarabun New"/>
          <w:sz w:val="32"/>
          <w:szCs w:val="32"/>
          <w:cs/>
        </w:rPr>
        <w:t>การเรียนรู้อิสระ</w:t>
      </w:r>
    </w:p>
    <w:p w14:paraId="18635C07" w14:textId="77777777" w:rsidR="006B437D" w:rsidRPr="00E8311B" w:rsidRDefault="006B437D" w:rsidP="006B437D">
      <w:pPr>
        <w:tabs>
          <w:tab w:val="left" w:pos="5040"/>
          <w:tab w:val="left" w:pos="79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นักศึกษาคนที่ </w:t>
      </w:r>
      <w:r w:rsidRPr="00E8311B">
        <w:rPr>
          <w:rFonts w:ascii="TH Sarabun New" w:hAnsi="TH Sarabun New" w:cs="TH Sarabun New"/>
          <w:sz w:val="32"/>
          <w:szCs w:val="32"/>
        </w:rPr>
        <w:t xml:space="preserve">1 </w:t>
      </w:r>
      <w:r w:rsidRPr="00E8311B">
        <w:rPr>
          <w:rFonts w:ascii="TH Sarabun New" w:hAnsi="TH Sarabun New" w:cs="TH Sarabun New"/>
          <w:sz w:val="32"/>
          <w:szCs w:val="32"/>
          <w:cs/>
        </w:rPr>
        <w:t xml:space="preserve">ชื่อ-นามสกุล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${std_1}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u w:val="dotted"/>
          <w:cs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>รหัส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นักศึกษา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${code_std1}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Pr="00E8311B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7D5667">
        <w:rPr>
          <w:rFonts w:ascii="TH Sarabun New" w:hAnsi="TH Sarabun New" w:cs="TH Sarabun New"/>
          <w:sz w:val="32"/>
          <w:szCs w:val="32"/>
          <w:u w:val="dotted"/>
        </w:rPr>
        <w:t>${year_term1}</w:t>
      </w:r>
      <w:r w:rsidRPr="00E8311B">
        <w:rPr>
          <w:rFonts w:ascii="TH Sarabun New" w:hAnsi="TH Sarabun New" w:cs="TH Sarabun New"/>
          <w:sz w:val="32"/>
          <w:szCs w:val="32"/>
          <w:u w:val="dotted"/>
        </w:rPr>
        <w:t xml:space="preserve">  (</w:t>
      </w:r>
      <w:r w:rsidRPr="00E8311B">
        <w:rPr>
          <w:rFonts w:ascii="TH Sarabun New" w:hAnsi="TH Sarabun New" w:cs="TH Sarabun New"/>
          <w:sz w:val="32"/>
          <w:szCs w:val="32"/>
        </w:rPr>
        <w:t>CA=</w:t>
      </w:r>
      <w:r>
        <w:rPr>
          <w:rFonts w:ascii="TH Sarabun New" w:hAnsi="TH Sarabun New" w:cs="TH Sarabun New"/>
          <w:sz w:val="32"/>
          <w:szCs w:val="32"/>
        </w:rPr>
        <w:t>xxx</w:t>
      </w:r>
      <w:r w:rsidRPr="00E8311B">
        <w:rPr>
          <w:rFonts w:ascii="TH Sarabun New" w:hAnsi="TH Sarabun New" w:cs="TH Sarabun New"/>
          <w:sz w:val="32"/>
          <w:szCs w:val="32"/>
        </w:rPr>
        <w:t xml:space="preserve"> GP=</w:t>
      </w:r>
      <w:r>
        <w:rPr>
          <w:rFonts w:ascii="TH Sarabun New" w:hAnsi="TH Sarabun New" w:cs="TH Sarabun New"/>
          <w:sz w:val="32"/>
          <w:szCs w:val="32"/>
        </w:rPr>
        <w:t>xxx</w:t>
      </w:r>
      <w:r w:rsidRPr="00E8311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</w:rPr>
        <w:t>GPA=</w:t>
      </w:r>
      <w:proofErr w:type="spellStart"/>
      <w:r>
        <w:rPr>
          <w:rFonts w:ascii="TH Sarabun New" w:hAnsi="TH Sarabun New" w:cs="TH Sarabun New"/>
          <w:sz w:val="32"/>
          <w:szCs w:val="32"/>
        </w:rPr>
        <w:t>x.xx</w:t>
      </w:r>
      <w:proofErr w:type="spellEnd"/>
      <w:r w:rsidRPr="00E8311B">
        <w:rPr>
          <w:rFonts w:ascii="TH Sarabun New" w:hAnsi="TH Sarabun New" w:cs="TH Sarabun New"/>
          <w:sz w:val="32"/>
          <w:szCs w:val="32"/>
        </w:rPr>
        <w:t>)</w:t>
      </w:r>
      <w:r w:rsidR="00D910FE">
        <w:rPr>
          <w:rFonts w:ascii="TH Sarabun New" w:hAnsi="TH Sarabun New" w:cs="TH Sarabun New"/>
          <w:sz w:val="32"/>
          <w:szCs w:val="32"/>
        </w:rPr>
        <w:t xml:space="preserve"> </w:t>
      </w:r>
    </w:p>
    <w:p w14:paraId="36CE24E7" w14:textId="77777777" w:rsidR="006B437D" w:rsidRDefault="006B437D" w:rsidP="00D910FE">
      <w:pPr>
        <w:tabs>
          <w:tab w:val="left" w:pos="5040"/>
          <w:tab w:val="left" w:pos="79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นักศึกษาคนที่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  <w:cs/>
        </w:rPr>
        <w:t>ชื่อ-นามสกุล</w:t>
      </w:r>
      <w:r w:rsidR="00D910FE">
        <w:rPr>
          <w:rFonts w:ascii="TH Sarabun New" w:hAnsi="TH Sarabun New" w:cs="TH Sarabun New"/>
          <w:sz w:val="32"/>
          <w:szCs w:val="32"/>
        </w:rPr>
        <w:t xml:space="preserve">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${std_2}</w:t>
      </w:r>
      <w:r w:rsidR="00D910FE">
        <w:rPr>
          <w:rFonts w:ascii="TH Sarabun New" w:eastAsia="Times New Roman" w:hAnsi="TH Sarabun New" w:cs="TH Sarabun New"/>
          <w:color w:val="000000"/>
          <w:sz w:val="32"/>
          <w:szCs w:val="32"/>
          <w:u w:val="dotted"/>
          <w:cs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>รหัส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นักศึกษา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${code_std2}</w:t>
      </w:r>
      <w:r w:rsidR="00D910FE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>ภาคการศึกษา</w:t>
      </w:r>
      <w:r w:rsidR="00D910FE" w:rsidRPr="00E8311B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D910FE" w:rsidRPr="00E8311B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7D5667">
        <w:rPr>
          <w:rFonts w:ascii="TH Sarabun New" w:hAnsi="TH Sarabun New" w:cs="TH Sarabun New"/>
          <w:sz w:val="32"/>
          <w:szCs w:val="32"/>
          <w:u w:val="dotted"/>
        </w:rPr>
        <w:t>${year_term2}</w:t>
      </w:r>
      <w:r w:rsidR="00D910FE" w:rsidRPr="00E8311B">
        <w:rPr>
          <w:rFonts w:ascii="TH Sarabun New" w:hAnsi="TH Sarabun New" w:cs="TH Sarabun New"/>
          <w:sz w:val="32"/>
          <w:szCs w:val="32"/>
          <w:u w:val="dotted"/>
        </w:rPr>
        <w:t xml:space="preserve">  (</w:t>
      </w:r>
      <w:r w:rsidR="00D910FE" w:rsidRPr="00E8311B">
        <w:rPr>
          <w:rFonts w:ascii="TH Sarabun New" w:hAnsi="TH Sarabun New" w:cs="TH Sarabun New"/>
          <w:sz w:val="32"/>
          <w:szCs w:val="32"/>
        </w:rPr>
        <w:t>CA=</w:t>
      </w:r>
      <w:r w:rsidR="00D910FE">
        <w:rPr>
          <w:rFonts w:ascii="TH Sarabun New" w:hAnsi="TH Sarabun New" w:cs="TH Sarabun New"/>
          <w:sz w:val="32"/>
          <w:szCs w:val="32"/>
        </w:rPr>
        <w:t>xxx</w:t>
      </w:r>
      <w:r w:rsidR="00D910FE" w:rsidRPr="00E8311B">
        <w:rPr>
          <w:rFonts w:ascii="TH Sarabun New" w:hAnsi="TH Sarabun New" w:cs="TH Sarabun New"/>
          <w:sz w:val="32"/>
          <w:szCs w:val="32"/>
        </w:rPr>
        <w:t xml:space="preserve"> GP=</w:t>
      </w:r>
      <w:r w:rsidR="00D910FE">
        <w:rPr>
          <w:rFonts w:ascii="TH Sarabun New" w:hAnsi="TH Sarabun New" w:cs="TH Sarabun New"/>
          <w:sz w:val="32"/>
          <w:szCs w:val="32"/>
        </w:rPr>
        <w:t>xxx</w:t>
      </w:r>
      <w:r w:rsidR="00D910FE" w:rsidRPr="00E8311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910FE" w:rsidRPr="00E8311B">
        <w:rPr>
          <w:rFonts w:ascii="TH Sarabun New" w:hAnsi="TH Sarabun New" w:cs="TH Sarabun New"/>
          <w:sz w:val="32"/>
          <w:szCs w:val="32"/>
        </w:rPr>
        <w:t>GPA=</w:t>
      </w:r>
      <w:proofErr w:type="spellStart"/>
      <w:r w:rsidR="00D910FE">
        <w:rPr>
          <w:rFonts w:ascii="TH Sarabun New" w:hAnsi="TH Sarabun New" w:cs="TH Sarabun New"/>
          <w:sz w:val="32"/>
          <w:szCs w:val="32"/>
        </w:rPr>
        <w:t>x.xx</w:t>
      </w:r>
      <w:proofErr w:type="spellEnd"/>
      <w:r w:rsidR="00D910FE" w:rsidRPr="00E8311B">
        <w:rPr>
          <w:rFonts w:ascii="TH Sarabun New" w:hAnsi="TH Sarabun New" w:cs="TH Sarabun New"/>
          <w:sz w:val="32"/>
          <w:szCs w:val="32"/>
        </w:rPr>
        <w:t>)</w:t>
      </w:r>
      <w:r w:rsidR="00D910FE">
        <w:rPr>
          <w:rFonts w:ascii="TH Sarabun New" w:hAnsi="TH Sarabun New" w:cs="TH Sarabun New"/>
          <w:sz w:val="32"/>
          <w:szCs w:val="32"/>
        </w:rPr>
        <w:t xml:space="preserve"> </w:t>
      </w:r>
    </w:p>
    <w:p w14:paraId="1D6A79C7" w14:textId="77777777" w:rsidR="00F658F2" w:rsidRPr="00035675" w:rsidRDefault="00035675" w:rsidP="00D910FE">
      <w:pPr>
        <w:tabs>
          <w:tab w:val="left" w:pos="5040"/>
          <w:tab w:val="left" w:pos="792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นักศึกษาคนที่ </w:t>
      </w:r>
      <w:r>
        <w:rPr>
          <w:rFonts w:ascii="TH Sarabun New" w:hAnsi="TH Sarabun New" w:cs="TH Sarabun New"/>
          <w:sz w:val="32"/>
          <w:szCs w:val="32"/>
        </w:rPr>
        <w:t>3</w:t>
      </w:r>
      <w:r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  <w:cs/>
        </w:rPr>
        <w:t>ชื่อ-นามสกุล</w:t>
      </w:r>
      <w:r w:rsidR="00D910FE">
        <w:rPr>
          <w:rFonts w:ascii="TH Sarabun New" w:hAnsi="TH Sarabun New" w:cs="TH Sarabun New"/>
          <w:sz w:val="32"/>
          <w:szCs w:val="32"/>
        </w:rPr>
        <w:t xml:space="preserve">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${std_3}</w:t>
      </w:r>
      <w:r w:rsidR="00D910FE">
        <w:rPr>
          <w:rFonts w:ascii="TH Sarabun New" w:eastAsia="Times New Roman" w:hAnsi="TH Sarabun New" w:cs="TH Sarabun New"/>
          <w:color w:val="000000"/>
          <w:sz w:val="32"/>
          <w:szCs w:val="32"/>
          <w:u w:val="dotted"/>
          <w:cs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>รหัส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นักศึกษา</w:t>
      </w:r>
      <w:r w:rsidRPr="00E8311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${code_std3}</w:t>
      </w:r>
      <w:r w:rsidRPr="00E8311B">
        <w:rPr>
          <w:rFonts w:ascii="TH Sarabun New" w:hAnsi="TH Sarabun New" w:cs="TH Sarabun New"/>
          <w:sz w:val="32"/>
          <w:szCs w:val="32"/>
        </w:rPr>
        <w:tab/>
      </w:r>
      <w:r w:rsidRPr="00E8311B">
        <w:rPr>
          <w:rFonts w:ascii="TH Sarabun New" w:hAnsi="TH Sarabun New" w:cs="TH Sarabun New"/>
          <w:sz w:val="32"/>
          <w:szCs w:val="32"/>
          <w:cs/>
        </w:rPr>
        <w:t>ภาคการศึกษา</w:t>
      </w:r>
      <w:r w:rsidR="00D910FE" w:rsidRPr="00E8311B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D910FE" w:rsidRPr="00E8311B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7D5667">
        <w:rPr>
          <w:rFonts w:ascii="TH Sarabun New" w:hAnsi="TH Sarabun New" w:cs="TH Sarabun New"/>
          <w:sz w:val="32"/>
          <w:szCs w:val="32"/>
          <w:u w:val="dotted"/>
        </w:rPr>
        <w:t>${year_term3}</w:t>
      </w:r>
      <w:r w:rsidR="00D910FE" w:rsidRPr="00E8311B">
        <w:rPr>
          <w:rFonts w:ascii="TH Sarabun New" w:hAnsi="TH Sarabun New" w:cs="TH Sarabun New"/>
          <w:sz w:val="32"/>
          <w:szCs w:val="32"/>
          <w:u w:val="dotted"/>
        </w:rPr>
        <w:t xml:space="preserve">  (</w:t>
      </w:r>
      <w:r w:rsidR="00D910FE" w:rsidRPr="00E8311B">
        <w:rPr>
          <w:rFonts w:ascii="TH Sarabun New" w:hAnsi="TH Sarabun New" w:cs="TH Sarabun New"/>
          <w:sz w:val="32"/>
          <w:szCs w:val="32"/>
        </w:rPr>
        <w:t>CA=</w:t>
      </w:r>
      <w:r w:rsidR="00D910FE">
        <w:rPr>
          <w:rFonts w:ascii="TH Sarabun New" w:hAnsi="TH Sarabun New" w:cs="TH Sarabun New"/>
          <w:sz w:val="32"/>
          <w:szCs w:val="32"/>
        </w:rPr>
        <w:t>xxx</w:t>
      </w:r>
      <w:r w:rsidR="00D910FE" w:rsidRPr="00E8311B">
        <w:rPr>
          <w:rFonts w:ascii="TH Sarabun New" w:hAnsi="TH Sarabun New" w:cs="TH Sarabun New"/>
          <w:sz w:val="32"/>
          <w:szCs w:val="32"/>
        </w:rPr>
        <w:t xml:space="preserve"> GP=</w:t>
      </w:r>
      <w:r w:rsidR="00D910FE">
        <w:rPr>
          <w:rFonts w:ascii="TH Sarabun New" w:hAnsi="TH Sarabun New" w:cs="TH Sarabun New"/>
          <w:sz w:val="32"/>
          <w:szCs w:val="32"/>
        </w:rPr>
        <w:t>xxx</w:t>
      </w:r>
      <w:r w:rsidR="00D910FE" w:rsidRPr="00E8311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910FE" w:rsidRPr="00E8311B">
        <w:rPr>
          <w:rFonts w:ascii="TH Sarabun New" w:hAnsi="TH Sarabun New" w:cs="TH Sarabun New"/>
          <w:sz w:val="32"/>
          <w:szCs w:val="32"/>
        </w:rPr>
        <w:t>GPA=</w:t>
      </w:r>
      <w:proofErr w:type="spellStart"/>
      <w:r w:rsidR="00D910FE">
        <w:rPr>
          <w:rFonts w:ascii="TH Sarabun New" w:hAnsi="TH Sarabun New" w:cs="TH Sarabun New"/>
          <w:sz w:val="32"/>
          <w:szCs w:val="32"/>
        </w:rPr>
        <w:t>x.xx</w:t>
      </w:r>
      <w:proofErr w:type="spellEnd"/>
      <w:r w:rsidR="00D910FE" w:rsidRPr="00E8311B">
        <w:rPr>
          <w:rFonts w:ascii="TH Sarabun New" w:hAnsi="TH Sarabun New" w:cs="TH Sarabun New"/>
          <w:sz w:val="32"/>
          <w:szCs w:val="32"/>
        </w:rPr>
        <w:t>)</w:t>
      </w:r>
      <w:r w:rsidR="00D910FE">
        <w:rPr>
          <w:rFonts w:ascii="TH Sarabun New" w:hAnsi="TH Sarabun New" w:cs="TH Sarabun New"/>
          <w:sz w:val="32"/>
          <w:szCs w:val="32"/>
        </w:rPr>
        <w:t xml:space="preserve"> </w:t>
      </w:r>
    </w:p>
    <w:p w14:paraId="18CE8230" w14:textId="496EE9D1" w:rsidR="00D05968" w:rsidRPr="003049FB" w:rsidRDefault="00A25325" w:rsidP="00BD4ECD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ชื่อโครงงาน (ภาษาไทย) </w:t>
      </w:r>
      <w:r w:rsidR="003E5DA1">
        <w:rPr>
          <w:rFonts w:ascii="TH Sarabun New" w:hAnsi="TH Sarabun New" w:cs="TH Sarabun New"/>
          <w:sz w:val="32"/>
          <w:szCs w:val="32"/>
        </w:rPr>
        <w:tab/>
      </w:r>
      <w:r w:rsidR="003E5DA1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</w:t>
      </w:r>
      <w:proofErr w:type="spellStart"/>
      <w:r w:rsidR="003E5DA1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name_</w:t>
      </w:r>
      <w:r w:rsidR="003E5DA1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th</w:t>
      </w:r>
      <w:proofErr w:type="spellEnd"/>
      <w:r w:rsidR="003E5DA1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}</w:t>
      </w:r>
    </w:p>
    <w:p w14:paraId="45653C6F" w14:textId="77777777" w:rsidR="003049FB" w:rsidRDefault="00D84406" w:rsidP="00D05968">
      <w:pPr>
        <w:spacing w:after="0"/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>ชื่อโครงงาน</w:t>
      </w:r>
      <w:r w:rsidR="00A25325" w:rsidRPr="00E8311B">
        <w:rPr>
          <w:rFonts w:ascii="TH Sarabun New" w:hAnsi="TH Sarabun New" w:cs="TH Sarabun New"/>
          <w:sz w:val="32"/>
          <w:szCs w:val="32"/>
          <w:cs/>
        </w:rPr>
        <w:t>(ภาษาอังกฤษ)</w:t>
      </w:r>
      <w:r w:rsidR="00DD7D5B"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${</w:t>
      </w:r>
      <w:proofErr w:type="spellStart"/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name_eng</w:t>
      </w:r>
      <w:proofErr w:type="spellEnd"/>
      <w:r w:rsidR="007D5667">
        <w:rPr>
          <w:rFonts w:ascii="TH Sarabun New" w:eastAsia="Times New Roman" w:hAnsi="TH Sarabun New" w:cs="TH Sarabun New"/>
          <w:color w:val="000000"/>
          <w:sz w:val="32"/>
          <w:szCs w:val="32"/>
          <w:u w:val="dotted"/>
        </w:rPr>
        <w:t>}</w:t>
      </w:r>
    </w:p>
    <w:p w14:paraId="57CC55B9" w14:textId="77777777" w:rsidR="00A25325" w:rsidRPr="00E8311B" w:rsidRDefault="00B5411C" w:rsidP="00D05968">
      <w:pPr>
        <w:spacing w:after="0"/>
        <w:rPr>
          <w:rFonts w:ascii="TH Sarabun New" w:hAnsi="TH Sarabun New" w:cs="TH Sarabun New"/>
          <w:sz w:val="32"/>
          <w:szCs w:val="32"/>
        </w:rPr>
      </w:pPr>
      <w:r w:rsidRPr="003049FB">
        <w:rPr>
          <w:rFonts w:ascii="TH Sarabun New" w:hAnsi="TH Sarabun New" w:cs="TH Sarabun New"/>
          <w:sz w:val="32"/>
          <w:szCs w:val="32"/>
          <w:cs/>
        </w:rPr>
        <w:t>เ</w:t>
      </w:r>
      <w:r w:rsidRPr="00E8311B">
        <w:rPr>
          <w:rFonts w:ascii="TH Sarabun New" w:hAnsi="TH Sarabun New" w:cs="TH Sarabun New"/>
          <w:sz w:val="32"/>
          <w:szCs w:val="32"/>
          <w:cs/>
        </w:rPr>
        <w:t>กณฑ์การให้</w:t>
      </w:r>
      <w:r w:rsidR="00047A46" w:rsidRPr="00E8311B">
        <w:rPr>
          <w:rFonts w:ascii="TH Sarabun New" w:hAnsi="TH Sarabun New" w:cs="TH Sarabun New"/>
          <w:sz w:val="32"/>
          <w:szCs w:val="32"/>
          <w:cs/>
        </w:rPr>
        <w:t>เกรด</w:t>
      </w:r>
      <w:r w:rsidR="00047A46"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Pr="00E8311B">
        <w:rPr>
          <w:rFonts w:ascii="TH Sarabun New" w:hAnsi="TH Sarabun New" w:cs="TH Sarabun New"/>
          <w:sz w:val="32"/>
          <w:szCs w:val="32"/>
        </w:rPr>
        <w:t>(A&gt;=8</w:t>
      </w:r>
      <w:r w:rsidR="0018082B">
        <w:rPr>
          <w:rFonts w:ascii="TH Sarabun New" w:hAnsi="TH Sarabun New" w:cs="TH Sarabun New"/>
          <w:sz w:val="32"/>
          <w:szCs w:val="32"/>
        </w:rPr>
        <w:t>0</w:t>
      </w:r>
      <w:r w:rsidRPr="00E8311B">
        <w:rPr>
          <w:rFonts w:ascii="TH Sarabun New" w:hAnsi="TH Sarabun New" w:cs="TH Sarabun New"/>
          <w:sz w:val="32"/>
          <w:szCs w:val="32"/>
        </w:rPr>
        <w:t>) (B</w:t>
      </w:r>
      <w:r w:rsidR="006238AD" w:rsidRPr="00E8311B">
        <w:rPr>
          <w:rFonts w:ascii="TH Sarabun New" w:hAnsi="TH Sarabun New" w:cs="TH Sarabun New"/>
          <w:sz w:val="32"/>
          <w:szCs w:val="32"/>
        </w:rPr>
        <w:t>+</w:t>
      </w:r>
      <w:r w:rsidRPr="00E8311B">
        <w:rPr>
          <w:rFonts w:ascii="TH Sarabun New" w:hAnsi="TH Sarabun New" w:cs="TH Sarabun New"/>
          <w:sz w:val="32"/>
          <w:szCs w:val="32"/>
        </w:rPr>
        <w:t>&gt;=75) (B&gt;=</w:t>
      </w:r>
      <w:r w:rsidR="0018082B">
        <w:rPr>
          <w:rFonts w:ascii="TH Sarabun New" w:hAnsi="TH Sarabun New" w:cs="TH Sarabun New"/>
          <w:sz w:val="32"/>
          <w:szCs w:val="32"/>
        </w:rPr>
        <w:t>70</w:t>
      </w:r>
      <w:r w:rsidRPr="00E8311B">
        <w:rPr>
          <w:rFonts w:ascii="TH Sarabun New" w:hAnsi="TH Sarabun New" w:cs="TH Sarabun New"/>
          <w:sz w:val="32"/>
          <w:szCs w:val="32"/>
        </w:rPr>
        <w:t>) (C+&gt;=</w:t>
      </w:r>
      <w:r w:rsidR="0018082B">
        <w:rPr>
          <w:rFonts w:ascii="TH Sarabun New" w:hAnsi="TH Sarabun New" w:cs="TH Sarabun New"/>
          <w:sz w:val="32"/>
          <w:szCs w:val="32"/>
        </w:rPr>
        <w:t>6</w:t>
      </w:r>
      <w:r w:rsidRPr="00E8311B">
        <w:rPr>
          <w:rFonts w:ascii="TH Sarabun New" w:hAnsi="TH Sarabun New" w:cs="TH Sarabun New"/>
          <w:sz w:val="32"/>
          <w:szCs w:val="32"/>
        </w:rPr>
        <w:t>5</w:t>
      </w:r>
      <w:r w:rsidR="00047A46" w:rsidRPr="00E8311B">
        <w:rPr>
          <w:rFonts w:ascii="TH Sarabun New" w:hAnsi="TH Sarabun New" w:cs="TH Sarabun New"/>
          <w:sz w:val="32"/>
          <w:szCs w:val="32"/>
        </w:rPr>
        <w:t>) (C&gt;=</w:t>
      </w:r>
      <w:r w:rsidR="0018082B">
        <w:rPr>
          <w:rFonts w:ascii="TH Sarabun New" w:hAnsi="TH Sarabun New" w:cs="TH Sarabun New"/>
          <w:sz w:val="32"/>
          <w:szCs w:val="32"/>
        </w:rPr>
        <w:t>60</w:t>
      </w:r>
      <w:r w:rsidR="00047A46" w:rsidRPr="00E8311B">
        <w:rPr>
          <w:rFonts w:ascii="TH Sarabun New" w:hAnsi="TH Sarabun New" w:cs="TH Sarabun New"/>
          <w:sz w:val="32"/>
          <w:szCs w:val="32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1201"/>
        <w:gridCol w:w="1201"/>
        <w:gridCol w:w="1201"/>
        <w:gridCol w:w="988"/>
        <w:gridCol w:w="982"/>
        <w:gridCol w:w="992"/>
        <w:gridCol w:w="1268"/>
        <w:gridCol w:w="1268"/>
        <w:gridCol w:w="1268"/>
        <w:gridCol w:w="1055"/>
        <w:gridCol w:w="760"/>
        <w:gridCol w:w="715"/>
        <w:gridCol w:w="736"/>
      </w:tblGrid>
      <w:tr w:rsidR="008E63F5" w:rsidRPr="00E8311B" w14:paraId="77BA0A82" w14:textId="77777777" w:rsidTr="0016637C">
        <w:tc>
          <w:tcPr>
            <w:tcW w:w="432" w:type="pct"/>
            <w:shd w:val="clear" w:color="auto" w:fill="auto"/>
          </w:tcPr>
          <w:p w14:paraId="55018D85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นักศึกษา</w:t>
            </w:r>
          </w:p>
          <w:p w14:paraId="379F1610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6D1E291E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สอบ 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50%</w:t>
            </w:r>
          </w:p>
          <w:p w14:paraId="391C64C7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เต็ม </w:t>
            </w:r>
            <w:r w:rsidR="008E05B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30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1152E9F5" w14:textId="77777777" w:rsidR="007F7665" w:rsidRPr="00E8311B" w:rsidRDefault="007F7665" w:rsidP="006A7814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21" w:type="pct"/>
            <w:shd w:val="clear" w:color="auto" w:fill="auto"/>
          </w:tcPr>
          <w:p w14:paraId="34E6104E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สอบ 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50%</w:t>
            </w:r>
          </w:p>
          <w:p w14:paraId="790C51EE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ฐานนิยม</w:t>
            </w:r>
          </w:p>
          <w:p w14:paraId="68B0103E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5" w:type="pct"/>
            <w:shd w:val="clear" w:color="auto" w:fill="auto"/>
          </w:tcPr>
          <w:p w14:paraId="456C133C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คะแนนฝึกงาน</w:t>
            </w:r>
          </w:p>
        </w:tc>
        <w:tc>
          <w:tcPr>
            <w:tcW w:w="286" w:type="pct"/>
          </w:tcPr>
          <w:p w14:paraId="5E2AB02C" w14:textId="77777777" w:rsidR="007F7665" w:rsidRPr="00E8311B" w:rsidRDefault="007F7665" w:rsidP="007F7665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สอบ</w:t>
            </w:r>
          </w:p>
          <w:p w14:paraId="26B57DD9" w14:textId="77777777" w:rsidR="007F7665" w:rsidRPr="00E8311B" w:rsidRDefault="007F7665" w:rsidP="007F7665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ในเวลา</w:t>
            </w:r>
          </w:p>
        </w:tc>
        <w:tc>
          <w:tcPr>
            <w:tcW w:w="824" w:type="pct"/>
            <w:gridSpan w:val="3"/>
            <w:shd w:val="clear" w:color="auto" w:fill="auto"/>
          </w:tcPr>
          <w:p w14:paraId="1BA9BCF5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สอบ 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100%</w:t>
            </w:r>
          </w:p>
          <w:p w14:paraId="59C2D5A6" w14:textId="77777777" w:rsidR="007F7665" w:rsidRPr="00E8311B" w:rsidRDefault="007F7665" w:rsidP="002066A6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เต็ม </w:t>
            </w:r>
            <w:r w:rsidR="008E05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br/>
            </w:r>
          </w:p>
        </w:tc>
        <w:tc>
          <w:tcPr>
            <w:tcW w:w="394" w:type="pct"/>
            <w:shd w:val="clear" w:color="auto" w:fill="auto"/>
          </w:tcPr>
          <w:p w14:paraId="228B288F" w14:textId="77777777" w:rsidR="007F7665" w:rsidRPr="00E8311B" w:rsidRDefault="007F7665" w:rsidP="007F7665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สอบ 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100%</w:t>
            </w:r>
          </w:p>
          <w:p w14:paraId="4F9FB4F7" w14:textId="77777777" w:rsidR="007F7665" w:rsidRPr="00E8311B" w:rsidRDefault="007F7665" w:rsidP="00EF4E24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ฐานนิยม</w:t>
            </w:r>
          </w:p>
        </w:tc>
        <w:tc>
          <w:tcPr>
            <w:tcW w:w="394" w:type="pct"/>
            <w:shd w:val="clear" w:color="auto" w:fill="auto"/>
          </w:tcPr>
          <w:p w14:paraId="3CEE385B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เสนอผลงานวิชาการ</w:t>
            </w:r>
          </w:p>
        </w:tc>
        <w:tc>
          <w:tcPr>
            <w:tcW w:w="300" w:type="pct"/>
            <w:shd w:val="clear" w:color="auto" w:fill="auto"/>
          </w:tcPr>
          <w:p w14:paraId="19F4BF9F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คะแนนรวม</w:t>
            </w:r>
          </w:p>
        </w:tc>
        <w:tc>
          <w:tcPr>
            <w:tcW w:w="265" w:type="pct"/>
            <w:shd w:val="clear" w:color="auto" w:fill="auto"/>
          </w:tcPr>
          <w:p w14:paraId="5D67F1F4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เกรด</w:t>
            </w:r>
          </w:p>
        </w:tc>
      </w:tr>
      <w:tr w:rsidR="008E63F5" w:rsidRPr="00E8311B" w14:paraId="3D7E1015" w14:textId="77777777" w:rsidTr="0016637C">
        <w:tc>
          <w:tcPr>
            <w:tcW w:w="432" w:type="pct"/>
            <w:shd w:val="clear" w:color="auto" w:fill="auto"/>
          </w:tcPr>
          <w:p w14:paraId="37321A82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76" w:type="pct"/>
            <w:shd w:val="clear" w:color="auto" w:fill="BFBFBF"/>
          </w:tcPr>
          <w:p w14:paraId="182FBBAE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#1</w:t>
            </w:r>
          </w:p>
        </w:tc>
        <w:tc>
          <w:tcPr>
            <w:tcW w:w="476" w:type="pct"/>
            <w:shd w:val="clear" w:color="auto" w:fill="BFBFBF"/>
          </w:tcPr>
          <w:p w14:paraId="7A3FBC80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#2</w:t>
            </w:r>
          </w:p>
        </w:tc>
        <w:tc>
          <w:tcPr>
            <w:tcW w:w="477" w:type="pct"/>
            <w:shd w:val="clear" w:color="auto" w:fill="BFBFBF"/>
          </w:tcPr>
          <w:p w14:paraId="7A2F86D6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#3</w:t>
            </w:r>
          </w:p>
        </w:tc>
        <w:tc>
          <w:tcPr>
            <w:tcW w:w="321" w:type="pct"/>
            <w:shd w:val="clear" w:color="auto" w:fill="auto"/>
          </w:tcPr>
          <w:p w14:paraId="0C54C831" w14:textId="77777777" w:rsidR="007F7665" w:rsidRPr="00E8311B" w:rsidRDefault="007F7665" w:rsidP="008E05BA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8E05B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30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355" w:type="pct"/>
            <w:shd w:val="clear" w:color="auto" w:fill="auto"/>
          </w:tcPr>
          <w:p w14:paraId="2B90AA70" w14:textId="77777777" w:rsidR="007F7665" w:rsidRPr="00E8311B" w:rsidRDefault="007F7665" w:rsidP="00A146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286" w:type="pct"/>
          </w:tcPr>
          <w:p w14:paraId="67E74BB9" w14:textId="77777777" w:rsidR="007F7665" w:rsidRPr="00E8311B" w:rsidRDefault="007F7665" w:rsidP="008E05BA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8E05B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</w:t>
            </w: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4" w:type="pct"/>
            <w:shd w:val="clear" w:color="auto" w:fill="BFBFBF"/>
          </w:tcPr>
          <w:p w14:paraId="2F50EB86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#1</w:t>
            </w:r>
          </w:p>
        </w:tc>
        <w:tc>
          <w:tcPr>
            <w:tcW w:w="300" w:type="pct"/>
            <w:shd w:val="clear" w:color="auto" w:fill="BFBFBF"/>
          </w:tcPr>
          <w:p w14:paraId="4E683C0F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#2</w:t>
            </w:r>
          </w:p>
        </w:tc>
        <w:tc>
          <w:tcPr>
            <w:tcW w:w="270" w:type="pct"/>
            <w:shd w:val="clear" w:color="auto" w:fill="BFBFBF"/>
          </w:tcPr>
          <w:p w14:paraId="0FD4F720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#3</w:t>
            </w:r>
          </w:p>
        </w:tc>
        <w:tc>
          <w:tcPr>
            <w:tcW w:w="394" w:type="pct"/>
            <w:shd w:val="clear" w:color="auto" w:fill="auto"/>
          </w:tcPr>
          <w:p w14:paraId="78193AC6" w14:textId="77777777" w:rsidR="007F7665" w:rsidRPr="00E8311B" w:rsidRDefault="008E05BA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(4</w:t>
            </w:r>
            <w:r w:rsidR="007F7665"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0)</w:t>
            </w:r>
          </w:p>
        </w:tc>
        <w:tc>
          <w:tcPr>
            <w:tcW w:w="394" w:type="pct"/>
            <w:shd w:val="clear" w:color="auto" w:fill="auto"/>
          </w:tcPr>
          <w:p w14:paraId="7AF0A7F3" w14:textId="77777777" w:rsidR="007F7665" w:rsidRPr="00E8311B" w:rsidRDefault="007F7665" w:rsidP="006A7814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(15)</w:t>
            </w:r>
          </w:p>
        </w:tc>
        <w:tc>
          <w:tcPr>
            <w:tcW w:w="300" w:type="pct"/>
            <w:shd w:val="clear" w:color="auto" w:fill="auto"/>
          </w:tcPr>
          <w:p w14:paraId="7D681660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(100)</w:t>
            </w:r>
          </w:p>
        </w:tc>
        <w:tc>
          <w:tcPr>
            <w:tcW w:w="265" w:type="pct"/>
            <w:shd w:val="clear" w:color="auto" w:fill="auto"/>
          </w:tcPr>
          <w:p w14:paraId="1D2F5FE2" w14:textId="77777777" w:rsidR="007F7665" w:rsidRPr="00E8311B" w:rsidRDefault="007F7665" w:rsidP="0050788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16637C" w:rsidRPr="00E8311B" w14:paraId="055024B6" w14:textId="77777777" w:rsidTr="0016637C">
        <w:tc>
          <w:tcPr>
            <w:tcW w:w="432" w:type="pct"/>
            <w:shd w:val="clear" w:color="auto" w:fill="auto"/>
          </w:tcPr>
          <w:p w14:paraId="283BCB33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${std1}</w:t>
            </w:r>
          </w:p>
          <w:p w14:paraId="18EF27A4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${nick_name1}</w:t>
            </w:r>
          </w:p>
        </w:tc>
        <w:tc>
          <w:tcPr>
            <w:tcW w:w="476" w:type="pct"/>
            <w:shd w:val="clear" w:color="auto" w:fill="BFBFBF"/>
          </w:tcPr>
          <w:p w14:paraId="29D07654" w14:textId="2CE47EF2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${pointtest50_1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6" w:type="pct"/>
            <w:shd w:val="clear" w:color="auto" w:fill="BFBFBF"/>
          </w:tcPr>
          <w:p w14:paraId="3D582D63" w14:textId="54E6E1BB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${pointtest50_2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7" w:type="pct"/>
            <w:shd w:val="clear" w:color="auto" w:fill="BFBFBF"/>
          </w:tcPr>
          <w:p w14:paraId="7AD203A1" w14:textId="386E984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${pointtest50_3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21" w:type="pct"/>
            <w:shd w:val="clear" w:color="auto" w:fill="auto"/>
          </w:tcPr>
          <w:p w14:paraId="65E2416E" w14:textId="11877EBF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meam</w:t>
            </w:r>
            <w:proofErr w:type="spellEnd"/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50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_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55" w:type="pct"/>
            <w:shd w:val="clear" w:color="auto" w:fill="auto"/>
          </w:tcPr>
          <w:p w14:paraId="33F5023C" w14:textId="60CD37F0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${internship1}</w:t>
            </w:r>
          </w:p>
        </w:tc>
        <w:tc>
          <w:tcPr>
            <w:tcW w:w="286" w:type="pct"/>
          </w:tcPr>
          <w:p w14:paraId="59639981" w14:textId="268612A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${testintime1}</w:t>
            </w:r>
          </w:p>
        </w:tc>
        <w:tc>
          <w:tcPr>
            <w:tcW w:w="254" w:type="pct"/>
            <w:shd w:val="clear" w:color="auto" w:fill="BFBFBF"/>
          </w:tcPr>
          <w:p w14:paraId="5D04BE4E" w14:textId="760DB572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${pointtest100_1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00" w:type="pct"/>
            <w:shd w:val="clear" w:color="auto" w:fill="BFBFBF"/>
          </w:tcPr>
          <w:p w14:paraId="1A05AB60" w14:textId="12D703CD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${pointtest100_2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270" w:type="pct"/>
            <w:shd w:val="clear" w:color="auto" w:fill="BFBFBF"/>
          </w:tcPr>
          <w:p w14:paraId="668C5112" w14:textId="1FF43396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${pointtest100_31}</w:t>
            </w:r>
          </w:p>
        </w:tc>
        <w:tc>
          <w:tcPr>
            <w:tcW w:w="394" w:type="pct"/>
            <w:shd w:val="clear" w:color="auto" w:fill="auto"/>
          </w:tcPr>
          <w:p w14:paraId="300F1F85" w14:textId="74E7EF0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${meam100_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94" w:type="pct"/>
            <w:shd w:val="clear" w:color="auto" w:fill="auto"/>
          </w:tcPr>
          <w:p w14:paraId="4F38EE15" w14:textId="19C0C851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</w:t>
            </w:r>
            <w:r w:rsidR="008E63F5">
              <w:rPr>
                <w:rFonts w:ascii="TH Sarabun New" w:hAnsi="TH Sarabun New" w:cs="TH Sarabun New"/>
                <w:sz w:val="24"/>
                <w:szCs w:val="24"/>
              </w:rPr>
              <w:t>pres1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00" w:type="pct"/>
            <w:shd w:val="clear" w:color="auto" w:fill="auto"/>
          </w:tcPr>
          <w:p w14:paraId="56128161" w14:textId="007B5D0B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${total1}</w:t>
            </w:r>
          </w:p>
        </w:tc>
        <w:tc>
          <w:tcPr>
            <w:tcW w:w="265" w:type="pct"/>
            <w:shd w:val="clear" w:color="auto" w:fill="BFBFBF"/>
          </w:tcPr>
          <w:p w14:paraId="1EFA59B5" w14:textId="7A89DA74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${grade1}</w:t>
            </w:r>
          </w:p>
        </w:tc>
      </w:tr>
      <w:tr w:rsidR="0016637C" w:rsidRPr="00E8311B" w14:paraId="32F28395" w14:textId="77777777" w:rsidTr="0016637C">
        <w:tc>
          <w:tcPr>
            <w:tcW w:w="432" w:type="pct"/>
            <w:shd w:val="clear" w:color="auto" w:fill="auto"/>
          </w:tcPr>
          <w:p w14:paraId="6E9D172E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${std2}</w:t>
            </w:r>
          </w:p>
          <w:p w14:paraId="1B8F4157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${nick_name2}</w:t>
            </w:r>
          </w:p>
        </w:tc>
        <w:tc>
          <w:tcPr>
            <w:tcW w:w="476" w:type="pct"/>
            <w:shd w:val="clear" w:color="auto" w:fill="BFBFBF"/>
          </w:tcPr>
          <w:p w14:paraId="61CA635F" w14:textId="05D4B15D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${pointtest50_1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6" w:type="pct"/>
            <w:shd w:val="clear" w:color="auto" w:fill="BFBFBF"/>
          </w:tcPr>
          <w:p w14:paraId="2C531944" w14:textId="4BA500E5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${pointtest50_2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7" w:type="pct"/>
            <w:shd w:val="clear" w:color="auto" w:fill="BFBFBF"/>
          </w:tcPr>
          <w:p w14:paraId="0AFD12CF" w14:textId="14202F4E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${pointtest50_3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21" w:type="pct"/>
            <w:shd w:val="clear" w:color="auto" w:fill="auto"/>
          </w:tcPr>
          <w:p w14:paraId="29C73F28" w14:textId="0D65899F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meam</w:t>
            </w:r>
            <w:proofErr w:type="spellEnd"/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50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_2}</w:t>
            </w:r>
          </w:p>
        </w:tc>
        <w:tc>
          <w:tcPr>
            <w:tcW w:w="355" w:type="pct"/>
            <w:shd w:val="clear" w:color="auto" w:fill="auto"/>
          </w:tcPr>
          <w:p w14:paraId="5BCE9E99" w14:textId="47D73236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${internship2}</w:t>
            </w:r>
          </w:p>
        </w:tc>
        <w:tc>
          <w:tcPr>
            <w:tcW w:w="286" w:type="pct"/>
          </w:tcPr>
          <w:p w14:paraId="20A72ED9" w14:textId="54F539D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${testintime2}</w:t>
            </w:r>
          </w:p>
        </w:tc>
        <w:tc>
          <w:tcPr>
            <w:tcW w:w="254" w:type="pct"/>
            <w:shd w:val="clear" w:color="auto" w:fill="BFBFBF"/>
          </w:tcPr>
          <w:p w14:paraId="48BCF773" w14:textId="59AD127C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${pointtest100_12}</w:t>
            </w:r>
          </w:p>
        </w:tc>
        <w:tc>
          <w:tcPr>
            <w:tcW w:w="300" w:type="pct"/>
            <w:shd w:val="clear" w:color="auto" w:fill="BFBFBF"/>
          </w:tcPr>
          <w:p w14:paraId="146DCE99" w14:textId="33C20C89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${pointtest100_22}</w:t>
            </w:r>
          </w:p>
        </w:tc>
        <w:tc>
          <w:tcPr>
            <w:tcW w:w="270" w:type="pct"/>
            <w:shd w:val="clear" w:color="auto" w:fill="BFBFBF"/>
          </w:tcPr>
          <w:p w14:paraId="539B7290" w14:textId="3E8D9916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${pointtest100_32}</w:t>
            </w:r>
          </w:p>
        </w:tc>
        <w:tc>
          <w:tcPr>
            <w:tcW w:w="394" w:type="pct"/>
            <w:shd w:val="clear" w:color="auto" w:fill="auto"/>
          </w:tcPr>
          <w:p w14:paraId="0D86D3E2" w14:textId="5DD88968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${meam100_2}</w:t>
            </w:r>
          </w:p>
        </w:tc>
        <w:tc>
          <w:tcPr>
            <w:tcW w:w="394" w:type="pct"/>
            <w:shd w:val="clear" w:color="auto" w:fill="auto"/>
          </w:tcPr>
          <w:p w14:paraId="087B4937" w14:textId="3FDAD6BA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${pres2}</w:t>
            </w:r>
          </w:p>
        </w:tc>
        <w:tc>
          <w:tcPr>
            <w:tcW w:w="300" w:type="pct"/>
            <w:shd w:val="clear" w:color="auto" w:fill="auto"/>
          </w:tcPr>
          <w:p w14:paraId="7CB47AB9" w14:textId="7E5799DE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${total2}</w:t>
            </w:r>
          </w:p>
        </w:tc>
        <w:tc>
          <w:tcPr>
            <w:tcW w:w="265" w:type="pct"/>
            <w:shd w:val="clear" w:color="auto" w:fill="BFBFBF"/>
          </w:tcPr>
          <w:p w14:paraId="32D510CE" w14:textId="29D87C8E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${grade2}</w:t>
            </w:r>
          </w:p>
        </w:tc>
      </w:tr>
      <w:tr w:rsidR="0016637C" w:rsidRPr="00E8311B" w14:paraId="48520D3E" w14:textId="77777777" w:rsidTr="0016637C">
        <w:trPr>
          <w:trHeight w:val="68"/>
        </w:trPr>
        <w:tc>
          <w:tcPr>
            <w:tcW w:w="432" w:type="pct"/>
            <w:shd w:val="clear" w:color="auto" w:fill="auto"/>
          </w:tcPr>
          <w:p w14:paraId="1CAEAF51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${std3}</w:t>
            </w:r>
          </w:p>
          <w:p w14:paraId="74887523" w14:textId="77777777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${nick_name3}</w:t>
            </w:r>
          </w:p>
        </w:tc>
        <w:tc>
          <w:tcPr>
            <w:tcW w:w="476" w:type="pct"/>
            <w:shd w:val="clear" w:color="auto" w:fill="BFBFBF"/>
          </w:tcPr>
          <w:p w14:paraId="3202C131" w14:textId="70022E50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${pointtest50_1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6" w:type="pct"/>
            <w:shd w:val="clear" w:color="auto" w:fill="BFBFBF"/>
          </w:tcPr>
          <w:p w14:paraId="2EBA49D9" w14:textId="3380D1ED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${pointtest50_2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477" w:type="pct"/>
            <w:shd w:val="clear" w:color="auto" w:fill="BFBFBF"/>
          </w:tcPr>
          <w:p w14:paraId="3BAFC387" w14:textId="31C37C35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${pointtest50_3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321" w:type="pct"/>
            <w:shd w:val="clear" w:color="auto" w:fill="auto"/>
          </w:tcPr>
          <w:p w14:paraId="60ECE6A3" w14:textId="183F2F6F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meam</w:t>
            </w:r>
            <w:proofErr w:type="spellEnd"/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50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_3}</w:t>
            </w:r>
          </w:p>
        </w:tc>
        <w:tc>
          <w:tcPr>
            <w:tcW w:w="355" w:type="pct"/>
            <w:shd w:val="clear" w:color="auto" w:fill="auto"/>
          </w:tcPr>
          <w:p w14:paraId="7B58D7D3" w14:textId="259C2F71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${internship3}</w:t>
            </w:r>
          </w:p>
        </w:tc>
        <w:tc>
          <w:tcPr>
            <w:tcW w:w="286" w:type="pct"/>
          </w:tcPr>
          <w:p w14:paraId="1A5CA6FA" w14:textId="6F7F664E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${testintime3}</w:t>
            </w:r>
          </w:p>
        </w:tc>
        <w:tc>
          <w:tcPr>
            <w:tcW w:w="254" w:type="pct"/>
            <w:shd w:val="clear" w:color="auto" w:fill="BFBFBF"/>
          </w:tcPr>
          <w:p w14:paraId="6F7E78E5" w14:textId="64BBED83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${pointtest100_13}</w:t>
            </w:r>
          </w:p>
        </w:tc>
        <w:tc>
          <w:tcPr>
            <w:tcW w:w="300" w:type="pct"/>
            <w:shd w:val="clear" w:color="auto" w:fill="BFBFBF"/>
          </w:tcPr>
          <w:p w14:paraId="61F0CC3F" w14:textId="6C3916FA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${pointtest100_23}</w:t>
            </w:r>
          </w:p>
        </w:tc>
        <w:tc>
          <w:tcPr>
            <w:tcW w:w="270" w:type="pct"/>
            <w:shd w:val="clear" w:color="auto" w:fill="BFBFBF"/>
          </w:tcPr>
          <w:p w14:paraId="6DD86BD2" w14:textId="4C0D1AAE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${pointtest100_33}</w:t>
            </w:r>
          </w:p>
        </w:tc>
        <w:tc>
          <w:tcPr>
            <w:tcW w:w="394" w:type="pct"/>
            <w:shd w:val="clear" w:color="auto" w:fill="auto"/>
          </w:tcPr>
          <w:p w14:paraId="22AD3673" w14:textId="73F29D34" w:rsidR="0016637C" w:rsidRPr="00035675" w:rsidRDefault="0016637C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${meam100_3}</w:t>
            </w:r>
          </w:p>
        </w:tc>
        <w:tc>
          <w:tcPr>
            <w:tcW w:w="394" w:type="pct"/>
            <w:shd w:val="clear" w:color="auto" w:fill="auto"/>
          </w:tcPr>
          <w:p w14:paraId="6A0EA7A0" w14:textId="31114EEE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${pres3}</w:t>
            </w:r>
          </w:p>
        </w:tc>
        <w:tc>
          <w:tcPr>
            <w:tcW w:w="300" w:type="pct"/>
            <w:shd w:val="clear" w:color="auto" w:fill="auto"/>
          </w:tcPr>
          <w:p w14:paraId="4F419AC3" w14:textId="5D7481AA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${total3}</w:t>
            </w:r>
          </w:p>
        </w:tc>
        <w:tc>
          <w:tcPr>
            <w:tcW w:w="265" w:type="pct"/>
            <w:shd w:val="clear" w:color="auto" w:fill="BFBFBF"/>
          </w:tcPr>
          <w:p w14:paraId="22DB0B6D" w14:textId="393F2829" w:rsidR="0016637C" w:rsidRPr="00035675" w:rsidRDefault="008E63F5" w:rsidP="0016637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${grade3}</w:t>
            </w:r>
          </w:p>
        </w:tc>
      </w:tr>
    </w:tbl>
    <w:p w14:paraId="0ED2E9A7" w14:textId="77777777" w:rsidR="0050788E" w:rsidRPr="00E8311B" w:rsidRDefault="0050788E" w:rsidP="0050788E">
      <w:pPr>
        <w:spacing w:after="0" w:line="240" w:lineRule="auto"/>
        <w:rPr>
          <w:rFonts w:ascii="TH Sarabun New" w:hAnsi="TH Sarabun New" w:cs="TH Sarabun New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272"/>
        <w:gridCol w:w="4650"/>
        <w:gridCol w:w="4756"/>
      </w:tblGrid>
      <w:tr w:rsidR="00CD7B73" w:rsidRPr="00E8311B" w14:paraId="4D16D06C" w14:textId="77777777" w:rsidTr="00B42D49">
        <w:tc>
          <w:tcPr>
            <w:tcW w:w="1796" w:type="pct"/>
            <w:shd w:val="clear" w:color="auto" w:fill="auto"/>
          </w:tcPr>
          <w:p w14:paraId="4C5A753F" w14:textId="77777777" w:rsidR="00CD7B73" w:rsidRPr="00E8311B" w:rsidRDefault="00CD7B73" w:rsidP="00B42D4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ลงนาม</w:t>
            </w:r>
            <w:r w:rsidRPr="00E8311B">
              <w:rPr>
                <w:rFonts w:ascii="TH Sarabun New" w:hAnsi="TH Sarabun New" w:cs="TH Sarabun New"/>
                <w:sz w:val="32"/>
                <w:szCs w:val="32"/>
              </w:rPr>
              <w:t>…......................................................</w:t>
            </w: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</w:t>
            </w:r>
          </w:p>
          <w:p w14:paraId="4550D9F6" w14:textId="77777777" w:rsidR="00CD7B73" w:rsidRPr="00E8311B" w:rsidRDefault="00B42D49" w:rsidP="00B42D49">
            <w:pPr>
              <w:spacing w:after="0" w:line="240" w:lineRule="auto"/>
              <w:ind w:firstLine="18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="00C204AD" w:rsidRPr="00E8311B">
              <w:rPr>
                <w:rFonts w:ascii="TH Sarabun New" w:hAnsi="TH Sarabun New" w:cs="TH Sarabun New"/>
                <w:sz w:val="32"/>
                <w:szCs w:val="32"/>
              </w:rPr>
              <w:t xml:space="preserve">#1 </w:t>
            </w:r>
            <w:r w:rsidR="00CD7B73" w:rsidRPr="00E831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7D566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7D5667">
              <w:rPr>
                <w:rFonts w:ascii="TH Sarabun New" w:hAnsi="TH Sarabun New" w:cs="TH Sarabun New"/>
                <w:sz w:val="32"/>
                <w:szCs w:val="32"/>
              </w:rPr>
              <w:t>name_</w:t>
            </w:r>
            <w:r w:rsidR="007D5667" w:rsidRPr="007D5667">
              <w:rPr>
                <w:rFonts w:ascii="TH Sarabun New" w:hAnsi="TH Sarabun New" w:cs="TH Sarabun New"/>
                <w:sz w:val="32"/>
                <w:szCs w:val="32"/>
              </w:rPr>
              <w:t>chairman</w:t>
            </w:r>
            <w:proofErr w:type="spellEnd"/>
            <w:r w:rsidR="007D5667">
              <w:rPr>
                <w:rFonts w:ascii="TH Sarabun New" w:hAnsi="TH Sarabun New" w:cs="TH Sarabun New"/>
                <w:sz w:val="32"/>
                <w:szCs w:val="32"/>
              </w:rPr>
              <w:t>}</w:t>
            </w:r>
            <w:r w:rsidR="00CD7B73"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584" w:type="pct"/>
            <w:shd w:val="clear" w:color="auto" w:fill="auto"/>
          </w:tcPr>
          <w:p w14:paraId="49C697AC" w14:textId="77777777" w:rsidR="00CD7B73" w:rsidRPr="00E8311B" w:rsidRDefault="00CD7B73" w:rsidP="0050788E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ลงนาม</w:t>
            </w:r>
            <w:r w:rsidRPr="00E8311B">
              <w:rPr>
                <w:rFonts w:ascii="TH Sarabun New" w:hAnsi="TH Sarabun New" w:cs="TH Sarabun New"/>
                <w:sz w:val="32"/>
                <w:szCs w:val="32"/>
              </w:rPr>
              <w:t>…......................................................</w:t>
            </w: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  <w:p w14:paraId="62B56B23" w14:textId="77777777" w:rsidR="00CD7B73" w:rsidRPr="00E8311B" w:rsidRDefault="00B42D49" w:rsidP="00D05968">
            <w:pPr>
              <w:spacing w:after="0" w:line="240" w:lineRule="auto"/>
              <w:ind w:firstLine="269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="006F7637" w:rsidRPr="00E8311B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C204AD" w:rsidRPr="00E8311B">
              <w:rPr>
                <w:rFonts w:ascii="TH Sarabun New" w:hAnsi="TH Sarabun New" w:cs="TH Sarabun New"/>
                <w:sz w:val="32"/>
                <w:szCs w:val="32"/>
              </w:rPr>
              <w:t>#2 (</w:t>
            </w:r>
            <w:r w:rsidR="007D5667">
              <w:rPr>
                <w:rFonts w:ascii="TH Sarabun New" w:hAnsi="TH Sarabun New" w:cs="TH Sarabun New"/>
                <w:sz w:val="32"/>
                <w:szCs w:val="32"/>
              </w:rPr>
              <w:t>${name_director1}</w:t>
            </w:r>
            <w:r w:rsidR="00C204AD"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620" w:type="pct"/>
            <w:shd w:val="clear" w:color="auto" w:fill="auto"/>
          </w:tcPr>
          <w:p w14:paraId="64DC0CC2" w14:textId="77777777" w:rsidR="00CD7B73" w:rsidRPr="00E8311B" w:rsidRDefault="00CD7B73" w:rsidP="0050788E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ลงนาม</w:t>
            </w:r>
            <w:r w:rsidRPr="00E8311B">
              <w:rPr>
                <w:rFonts w:ascii="TH Sarabun New" w:hAnsi="TH Sarabun New" w:cs="TH Sarabun New"/>
                <w:sz w:val="32"/>
                <w:szCs w:val="32"/>
              </w:rPr>
              <w:t>…......................................................</w:t>
            </w:r>
            <w:r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  <w:p w14:paraId="68E24FA8" w14:textId="71C84A9E" w:rsidR="00CD7B73" w:rsidRPr="00E8311B" w:rsidRDefault="000F60C1" w:rsidP="008F3F7E">
            <w:pPr>
              <w:spacing w:after="0" w:line="240" w:lineRule="auto"/>
              <w:ind w:firstLine="269"/>
              <w:rPr>
                <w:rFonts w:ascii="TH Sarabun New" w:hAnsi="TH Sarabun New" w:cs="TH Sarabun New"/>
                <w:sz w:val="32"/>
                <w:szCs w:val="32"/>
              </w:rPr>
            </w:pPr>
            <w:r w:rsidRPr="00E8311B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6F7637" w:rsidRPr="00E831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204AD" w:rsidRPr="00E8311B">
              <w:rPr>
                <w:rFonts w:ascii="TH Sarabun New" w:hAnsi="TH Sarabun New" w:cs="TH Sarabun New"/>
                <w:sz w:val="32"/>
                <w:szCs w:val="32"/>
              </w:rPr>
              <w:t xml:space="preserve">#3 </w:t>
            </w:r>
            <w:r w:rsidR="00B42D49" w:rsidRPr="00E831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7D5667">
              <w:rPr>
                <w:rFonts w:ascii="TH Sarabun New" w:hAnsi="TH Sarabun New" w:cs="TH Sarabun New"/>
                <w:sz w:val="32"/>
                <w:szCs w:val="32"/>
              </w:rPr>
              <w:t>${name_director</w:t>
            </w:r>
            <w:r w:rsidR="00CC517C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7D5667">
              <w:rPr>
                <w:rFonts w:ascii="TH Sarabun New" w:hAnsi="TH Sarabun New" w:cs="TH Sarabun New"/>
                <w:sz w:val="32"/>
                <w:szCs w:val="32"/>
              </w:rPr>
              <w:t>}</w:t>
            </w:r>
            <w:r w:rsidR="00B42D49" w:rsidRPr="00E8311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</w:tbl>
    <w:p w14:paraId="7F46AAC1" w14:textId="77777777" w:rsidR="00F80C94" w:rsidRDefault="000F60C1" w:rsidP="00354102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สอบ </w:t>
      </w:r>
      <w:r w:rsidRPr="00E8311B">
        <w:rPr>
          <w:rFonts w:ascii="TH Sarabun New" w:hAnsi="TH Sarabun New" w:cs="TH Sarabun New"/>
          <w:sz w:val="32"/>
          <w:szCs w:val="32"/>
        </w:rPr>
        <w:t>50</w:t>
      </w:r>
      <w:r w:rsidR="00354102" w:rsidRPr="00E8311B">
        <w:rPr>
          <w:rFonts w:ascii="TH Sarabun New" w:hAnsi="TH Sarabun New" w:cs="TH Sarabun New"/>
          <w:sz w:val="32"/>
          <w:szCs w:val="32"/>
        </w:rPr>
        <w:t xml:space="preserve">%   </w:t>
      </w:r>
      <w:r w:rsidR="00354102" w:rsidRPr="00E8311B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="008F3F7E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r w:rsidR="00670F3F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r w:rsidR="007D5667">
        <w:rPr>
          <w:rFonts w:ascii="TH Sarabun New" w:hAnsi="TH Sarabun New" w:cs="TH Sarabun New"/>
          <w:sz w:val="32"/>
          <w:szCs w:val="32"/>
          <w:u w:val="dotted"/>
        </w:rPr>
        <w:t>${date_test50}</w:t>
      </w:r>
      <w:r w:rsidR="007414EC" w:rsidRPr="00E8311B">
        <w:rPr>
          <w:rFonts w:ascii="TH Sarabun New" w:hAnsi="TH Sarabun New" w:cs="TH Sarabun New"/>
          <w:sz w:val="32"/>
          <w:szCs w:val="32"/>
        </w:rPr>
        <w:tab/>
      </w:r>
      <w:r w:rsidR="00035675" w:rsidRPr="00E8311B">
        <w:rPr>
          <w:rFonts w:ascii="TH Sarabun New" w:hAnsi="TH Sarabun New" w:cs="TH Sarabun New"/>
          <w:sz w:val="32"/>
          <w:szCs w:val="32"/>
        </w:rPr>
        <w:sym w:font="Wingdings 2" w:char="F02A"/>
      </w:r>
      <w:r w:rsidR="00626C14"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="00626C14" w:rsidRPr="00E8311B">
        <w:rPr>
          <w:rFonts w:ascii="TH Sarabun New" w:hAnsi="TH Sarabun New" w:cs="TH Sarabun New"/>
          <w:sz w:val="32"/>
          <w:szCs w:val="32"/>
          <w:cs/>
        </w:rPr>
        <w:t>การนำเสนอผลงานวิชาการ</w:t>
      </w:r>
      <w:r w:rsidR="00035675">
        <w:rPr>
          <w:rFonts w:ascii="TH Sarabun New" w:hAnsi="TH Sarabun New" w:cs="Angsana New" w:hint="cs"/>
          <w:sz w:val="32"/>
          <w:szCs w:val="32"/>
          <w:cs/>
        </w:rPr>
        <w:t>.</w:t>
      </w:r>
      <w:r w:rsidR="00670F3F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</w:t>
      </w:r>
      <w:r w:rsidR="008F3F7E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r w:rsidR="00FC566A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</w:t>
      </w:r>
      <w:r w:rsidR="00D910FE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                          </w:t>
      </w:r>
      <w:r w:rsidR="00FC566A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        .</w:t>
      </w:r>
    </w:p>
    <w:p w14:paraId="5511A10D" w14:textId="77777777" w:rsidR="007414EC" w:rsidRPr="00E8311B" w:rsidRDefault="00354102" w:rsidP="00354102">
      <w:pPr>
        <w:spacing w:after="0"/>
        <w:rPr>
          <w:rFonts w:ascii="TH Sarabun New" w:hAnsi="TH Sarabun New" w:cs="TH Sarabun New"/>
          <w:sz w:val="32"/>
          <w:szCs w:val="32"/>
        </w:rPr>
      </w:pPr>
      <w:r w:rsidRPr="00E8311B">
        <w:rPr>
          <w:rFonts w:ascii="TH Sarabun New" w:hAnsi="TH Sarabun New" w:cs="TH Sarabun New"/>
          <w:sz w:val="32"/>
          <w:szCs w:val="32"/>
          <w:cs/>
        </w:rPr>
        <w:t xml:space="preserve">สอบ </w:t>
      </w:r>
      <w:r w:rsidR="000F60C1" w:rsidRPr="00E8311B">
        <w:rPr>
          <w:rFonts w:ascii="TH Sarabun New" w:hAnsi="TH Sarabun New" w:cs="TH Sarabun New"/>
          <w:sz w:val="32"/>
          <w:szCs w:val="32"/>
        </w:rPr>
        <w:t>100</w:t>
      </w:r>
      <w:r w:rsidRPr="00E8311B">
        <w:rPr>
          <w:rFonts w:ascii="TH Sarabun New" w:hAnsi="TH Sarabun New" w:cs="TH Sarabun New"/>
          <w:sz w:val="32"/>
          <w:szCs w:val="32"/>
        </w:rPr>
        <w:t xml:space="preserve">% </w:t>
      </w:r>
      <w:r w:rsidRPr="00E8311B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 w:rsidR="00670F3F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</w:t>
      </w:r>
      <w:r w:rsidR="007D5667">
        <w:rPr>
          <w:rFonts w:ascii="TH Sarabun New" w:hAnsi="TH Sarabun New" w:cs="TH Sarabun New"/>
          <w:sz w:val="32"/>
          <w:szCs w:val="32"/>
          <w:u w:val="dotted"/>
        </w:rPr>
        <w:t>${date_test100}</w:t>
      </w:r>
      <w:r w:rsidR="00E711B5" w:rsidRPr="00E8311B">
        <w:rPr>
          <w:rFonts w:ascii="TH Sarabun New" w:hAnsi="TH Sarabun New" w:cs="TH Sarabun New"/>
          <w:sz w:val="32"/>
          <w:szCs w:val="32"/>
        </w:rPr>
        <w:t xml:space="preserve"> </w:t>
      </w:r>
      <w:r w:rsidR="00626C14" w:rsidRPr="00E8311B">
        <w:rPr>
          <w:rFonts w:ascii="TH Sarabun New" w:hAnsi="TH Sarabun New" w:cs="TH Sarabun New"/>
          <w:sz w:val="32"/>
          <w:szCs w:val="32"/>
        </w:rPr>
        <w:tab/>
      </w:r>
      <w:r w:rsidR="00626C14" w:rsidRPr="00E8311B">
        <w:rPr>
          <w:rFonts w:ascii="TH Sarabun New" w:hAnsi="TH Sarabun New" w:cs="TH Sarabun New"/>
          <w:sz w:val="32"/>
          <w:szCs w:val="32"/>
        </w:rPr>
        <w:sym w:font="Wingdings 2" w:char="F02A"/>
      </w:r>
      <w:r w:rsidR="00626C14" w:rsidRPr="00E8311B">
        <w:rPr>
          <w:rFonts w:ascii="TH Sarabun New" w:hAnsi="TH Sarabun New" w:cs="TH Sarabun New"/>
          <w:sz w:val="32"/>
          <w:szCs w:val="32"/>
          <w:cs/>
        </w:rPr>
        <w:t xml:space="preserve"> ตรวจสอบแล้วไม่ติดค้างหนี้</w:t>
      </w:r>
      <w:proofErr w:type="spellStart"/>
      <w:r w:rsidR="00626C14" w:rsidRPr="00E8311B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="00626C14" w:rsidRPr="00E8311B">
        <w:rPr>
          <w:rFonts w:ascii="TH Sarabun New" w:hAnsi="TH Sarabun New" w:cs="TH Sarabun New"/>
          <w:sz w:val="32"/>
          <w:szCs w:val="32"/>
          <w:cs/>
        </w:rPr>
        <w:t xml:space="preserve"> ต่อสาขา.</w:t>
      </w:r>
      <w:r w:rsidR="002066A6" w:rsidRPr="00E8311B">
        <w:rPr>
          <w:rFonts w:ascii="TH Sarabun New" w:hAnsi="TH Sarabun New" w:cs="TH Sarabun New"/>
          <w:sz w:val="32"/>
          <w:szCs w:val="32"/>
          <w:cs/>
        </w:rPr>
        <w:t>....</w:t>
      </w:r>
      <w:r w:rsidR="00FC566A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</w:t>
      </w:r>
      <w:r w:rsidR="002066A6" w:rsidRPr="00E8311B">
        <w:rPr>
          <w:rFonts w:ascii="TH Sarabun New" w:hAnsi="TH Sarabun New" w:cs="TH Sarabun New"/>
          <w:sz w:val="32"/>
          <w:szCs w:val="32"/>
          <w:cs/>
        </w:rPr>
        <w:t>....</w:t>
      </w:r>
      <w:r w:rsidR="002066A6" w:rsidRPr="00E8311B"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7414EC" w:rsidRPr="00E8311B" w:rsidSect="003049FB">
      <w:pgSz w:w="16838" w:h="11906" w:orient="landscape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F37B2"/>
    <w:multiLevelType w:val="hybridMultilevel"/>
    <w:tmpl w:val="C706D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4060"/>
    <w:multiLevelType w:val="hybridMultilevel"/>
    <w:tmpl w:val="AE4C1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30223"/>
    <w:multiLevelType w:val="hybridMultilevel"/>
    <w:tmpl w:val="6E4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7C"/>
    <w:rsid w:val="00035675"/>
    <w:rsid w:val="0004058E"/>
    <w:rsid w:val="00047A46"/>
    <w:rsid w:val="000571AE"/>
    <w:rsid w:val="000647DB"/>
    <w:rsid w:val="0008540F"/>
    <w:rsid w:val="000C614D"/>
    <w:rsid w:val="000F60C1"/>
    <w:rsid w:val="001239FA"/>
    <w:rsid w:val="00133C54"/>
    <w:rsid w:val="001566F6"/>
    <w:rsid w:val="00157662"/>
    <w:rsid w:val="0016637C"/>
    <w:rsid w:val="0018082B"/>
    <w:rsid w:val="001845B7"/>
    <w:rsid w:val="00184F75"/>
    <w:rsid w:val="001A05AF"/>
    <w:rsid w:val="001C1679"/>
    <w:rsid w:val="001D3734"/>
    <w:rsid w:val="001E260E"/>
    <w:rsid w:val="002066A6"/>
    <w:rsid w:val="00226AFC"/>
    <w:rsid w:val="00231554"/>
    <w:rsid w:val="00253116"/>
    <w:rsid w:val="00263509"/>
    <w:rsid w:val="00277BAA"/>
    <w:rsid w:val="00285F16"/>
    <w:rsid w:val="002A575C"/>
    <w:rsid w:val="002B63D9"/>
    <w:rsid w:val="003049FB"/>
    <w:rsid w:val="00351CE5"/>
    <w:rsid w:val="00354102"/>
    <w:rsid w:val="00362FDB"/>
    <w:rsid w:val="00375565"/>
    <w:rsid w:val="00376A3F"/>
    <w:rsid w:val="00383127"/>
    <w:rsid w:val="003A7A4C"/>
    <w:rsid w:val="003B578B"/>
    <w:rsid w:val="003E5DA1"/>
    <w:rsid w:val="003F609E"/>
    <w:rsid w:val="004024CB"/>
    <w:rsid w:val="0043407F"/>
    <w:rsid w:val="00454433"/>
    <w:rsid w:val="0046202D"/>
    <w:rsid w:val="004626C9"/>
    <w:rsid w:val="004C21F1"/>
    <w:rsid w:val="004C3C3B"/>
    <w:rsid w:val="004C3C42"/>
    <w:rsid w:val="004C57D9"/>
    <w:rsid w:val="004D54CC"/>
    <w:rsid w:val="0050788E"/>
    <w:rsid w:val="00525AF5"/>
    <w:rsid w:val="00555393"/>
    <w:rsid w:val="0056683C"/>
    <w:rsid w:val="005A1D28"/>
    <w:rsid w:val="005D53E0"/>
    <w:rsid w:val="005E3B2C"/>
    <w:rsid w:val="005E3CBC"/>
    <w:rsid w:val="005F44FB"/>
    <w:rsid w:val="005F4BE4"/>
    <w:rsid w:val="005F78EE"/>
    <w:rsid w:val="00610D4A"/>
    <w:rsid w:val="006238AD"/>
    <w:rsid w:val="00626C14"/>
    <w:rsid w:val="00665625"/>
    <w:rsid w:val="00670F3F"/>
    <w:rsid w:val="00677ECA"/>
    <w:rsid w:val="00691484"/>
    <w:rsid w:val="00697E0F"/>
    <w:rsid w:val="006A7814"/>
    <w:rsid w:val="006B3529"/>
    <w:rsid w:val="006B437D"/>
    <w:rsid w:val="006B6317"/>
    <w:rsid w:val="006C0608"/>
    <w:rsid w:val="006C36E9"/>
    <w:rsid w:val="006F0264"/>
    <w:rsid w:val="006F7637"/>
    <w:rsid w:val="00706A5D"/>
    <w:rsid w:val="00707F8E"/>
    <w:rsid w:val="007144CC"/>
    <w:rsid w:val="00716ED9"/>
    <w:rsid w:val="00721FD2"/>
    <w:rsid w:val="007221F2"/>
    <w:rsid w:val="00730E88"/>
    <w:rsid w:val="00731177"/>
    <w:rsid w:val="007414EC"/>
    <w:rsid w:val="00747184"/>
    <w:rsid w:val="00750087"/>
    <w:rsid w:val="00751CA5"/>
    <w:rsid w:val="00772250"/>
    <w:rsid w:val="00781E83"/>
    <w:rsid w:val="007B6647"/>
    <w:rsid w:val="007C2A88"/>
    <w:rsid w:val="007C35AE"/>
    <w:rsid w:val="007C7604"/>
    <w:rsid w:val="007D2CE2"/>
    <w:rsid w:val="007D5667"/>
    <w:rsid w:val="007F3E95"/>
    <w:rsid w:val="007F7665"/>
    <w:rsid w:val="00815F35"/>
    <w:rsid w:val="0082286E"/>
    <w:rsid w:val="00880A75"/>
    <w:rsid w:val="008A313C"/>
    <w:rsid w:val="008D3E89"/>
    <w:rsid w:val="008E05BA"/>
    <w:rsid w:val="008E63F5"/>
    <w:rsid w:val="008F3F7E"/>
    <w:rsid w:val="009153D7"/>
    <w:rsid w:val="009530E6"/>
    <w:rsid w:val="00977A23"/>
    <w:rsid w:val="0098185A"/>
    <w:rsid w:val="009C3BEF"/>
    <w:rsid w:val="009C3D4B"/>
    <w:rsid w:val="009C4788"/>
    <w:rsid w:val="009C6625"/>
    <w:rsid w:val="009F7B72"/>
    <w:rsid w:val="00A146B3"/>
    <w:rsid w:val="00A228E3"/>
    <w:rsid w:val="00A25325"/>
    <w:rsid w:val="00A44FB4"/>
    <w:rsid w:val="00A47967"/>
    <w:rsid w:val="00A549CF"/>
    <w:rsid w:val="00A57124"/>
    <w:rsid w:val="00A627AC"/>
    <w:rsid w:val="00A91BED"/>
    <w:rsid w:val="00AB5FBC"/>
    <w:rsid w:val="00AC717D"/>
    <w:rsid w:val="00AE0A98"/>
    <w:rsid w:val="00AE53B1"/>
    <w:rsid w:val="00AF4D80"/>
    <w:rsid w:val="00B1510D"/>
    <w:rsid w:val="00B42D49"/>
    <w:rsid w:val="00B5411C"/>
    <w:rsid w:val="00B57838"/>
    <w:rsid w:val="00B602E6"/>
    <w:rsid w:val="00B866FC"/>
    <w:rsid w:val="00BA10A0"/>
    <w:rsid w:val="00BA27E8"/>
    <w:rsid w:val="00BA59F6"/>
    <w:rsid w:val="00BA6685"/>
    <w:rsid w:val="00BC2C8C"/>
    <w:rsid w:val="00BD29C2"/>
    <w:rsid w:val="00BD4ECD"/>
    <w:rsid w:val="00BD7298"/>
    <w:rsid w:val="00BF629F"/>
    <w:rsid w:val="00C204AD"/>
    <w:rsid w:val="00C25196"/>
    <w:rsid w:val="00C4436D"/>
    <w:rsid w:val="00C46C1B"/>
    <w:rsid w:val="00C50E1E"/>
    <w:rsid w:val="00C72F64"/>
    <w:rsid w:val="00C9520D"/>
    <w:rsid w:val="00CB612B"/>
    <w:rsid w:val="00CC517C"/>
    <w:rsid w:val="00CD1E22"/>
    <w:rsid w:val="00CD7B73"/>
    <w:rsid w:val="00D05968"/>
    <w:rsid w:val="00D074A9"/>
    <w:rsid w:val="00D54548"/>
    <w:rsid w:val="00D575E5"/>
    <w:rsid w:val="00D62A18"/>
    <w:rsid w:val="00D673AA"/>
    <w:rsid w:val="00D84406"/>
    <w:rsid w:val="00D910FE"/>
    <w:rsid w:val="00DA1AE3"/>
    <w:rsid w:val="00DA3BE3"/>
    <w:rsid w:val="00DC0AA6"/>
    <w:rsid w:val="00DD3A6C"/>
    <w:rsid w:val="00DD7D5B"/>
    <w:rsid w:val="00DE33C3"/>
    <w:rsid w:val="00DF76FC"/>
    <w:rsid w:val="00E07D9C"/>
    <w:rsid w:val="00E26817"/>
    <w:rsid w:val="00E40B16"/>
    <w:rsid w:val="00E45838"/>
    <w:rsid w:val="00E51703"/>
    <w:rsid w:val="00E711B5"/>
    <w:rsid w:val="00E8311B"/>
    <w:rsid w:val="00EA7D2E"/>
    <w:rsid w:val="00EB372B"/>
    <w:rsid w:val="00ED264E"/>
    <w:rsid w:val="00EE1AEF"/>
    <w:rsid w:val="00EF4E11"/>
    <w:rsid w:val="00EF4E24"/>
    <w:rsid w:val="00EF539E"/>
    <w:rsid w:val="00F03B56"/>
    <w:rsid w:val="00F1030F"/>
    <w:rsid w:val="00F62C11"/>
    <w:rsid w:val="00F657C4"/>
    <w:rsid w:val="00F658F2"/>
    <w:rsid w:val="00F80C94"/>
    <w:rsid w:val="00FB3359"/>
    <w:rsid w:val="00FB3A1B"/>
    <w:rsid w:val="00FB6035"/>
    <w:rsid w:val="00FC1EC4"/>
    <w:rsid w:val="00FC566A"/>
    <w:rsid w:val="00FD389A"/>
    <w:rsid w:val="00F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C092"/>
  <w15:chartTrackingRefBased/>
  <w15:docId w15:val="{A25E866C-3CB8-45CF-AC5E-AACF1DD4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EF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0D4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link w:val="a4"/>
    <w:uiPriority w:val="99"/>
    <w:semiHidden/>
    <w:rsid w:val="00610D4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aravel-permission\storage\word-template\&#3619;&#3634;&#3618;&#3591;&#3634;&#3609;&#3612;&#3621;&#3585;&#3634;&#3619;&#3626;&#3629;&#36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10AE4D6B06D4E91500A237FA5E19F" ma:contentTypeVersion="12" ma:contentTypeDescription="Create a new document." ma:contentTypeScope="" ma:versionID="49c1833735c70fa743c865e1631c401b">
  <xsd:schema xmlns:xsd="http://www.w3.org/2001/XMLSchema" xmlns:xs="http://www.w3.org/2001/XMLSchema" xmlns:p="http://schemas.microsoft.com/office/2006/metadata/properties" xmlns:ns3="4f1e8756-5d0c-459a-9606-febd0be0b872" xmlns:ns4="40178167-0049-488e-b37c-a1bc0e83140d" targetNamespace="http://schemas.microsoft.com/office/2006/metadata/properties" ma:root="true" ma:fieldsID="24c366af3fff4dc93d35874abdb26226" ns3:_="" ns4:_="">
    <xsd:import namespace="4f1e8756-5d0c-459a-9606-febd0be0b872"/>
    <xsd:import namespace="40178167-0049-488e-b37c-a1bc0e8314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e8756-5d0c-459a-9606-febd0be0b8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78167-0049-488e-b37c-a1bc0e8314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1ECC04-859E-47E7-9B4E-33D38175D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AC9693-EDAB-45D3-889F-D83539CEE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F6654B-3C79-4DDD-9D7D-5BD40D875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e8756-5d0c-459a-9606-febd0be0b872"/>
    <ds:schemaRef ds:uri="40178167-0049-488e-b37c-a1bc0e831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รายงานผลการสอบ</Template>
  <TotalTime>51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cp:lastModifiedBy>MJU6004101342</cp:lastModifiedBy>
  <cp:revision>7</cp:revision>
  <cp:lastPrinted>2020-02-13T07:39:00Z</cp:lastPrinted>
  <dcterms:created xsi:type="dcterms:W3CDTF">2021-03-31T07:29:00Z</dcterms:created>
  <dcterms:modified xsi:type="dcterms:W3CDTF">2021-03-31T08:31:00Z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0x0101006ED10AE4D6B06D4E91500A237FA5E19F</vt:lpwstr>
  </property>
</Properties>
</file>